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93F9" w14:textId="77777777" w:rsidR="00785540" w:rsidRPr="00C3526E" w:rsidRDefault="00434573" w:rsidP="00785540">
      <w:pPr>
        <w:pStyle w:val="CompanyName"/>
      </w:pPr>
      <w:r>
        <w:t>PROG1017</w:t>
      </w:r>
    </w:p>
    <w:sdt>
      <w:sdtPr>
        <w:alias w:val="Memo title:"/>
        <w:tag w:val="Memo tilte:"/>
        <w:id w:val="-164170097"/>
        <w:placeholder>
          <w:docPart w:val="4ED579A7D1634177AF6BBFF4B4AD4A2D"/>
        </w:placeholder>
        <w:temporary/>
        <w:showingPlcHdr/>
        <w15:appearance w15:val="hidden"/>
      </w:sdtPr>
      <w:sdtContent>
        <w:p w14:paraId="78226802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6C334AA8" w14:textId="77777777" w:rsidTr="00D773CD">
        <w:sdt>
          <w:sdtPr>
            <w:alias w:val="To:"/>
            <w:tag w:val="To:"/>
            <w:id w:val="1015413264"/>
            <w:placeholder>
              <w:docPart w:val="6CC9A23B8A1447B5A1AF064FE51B7DC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AFD098A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3863EACB" w14:textId="77777777"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Cathy Burchill</w:t>
            </w:r>
          </w:p>
        </w:tc>
      </w:tr>
      <w:tr w:rsidR="00785540" w14:paraId="12F889B8" w14:textId="77777777" w:rsidTr="00D773CD">
        <w:sdt>
          <w:sdtPr>
            <w:alias w:val="From:"/>
            <w:tag w:val="From:"/>
            <w:id w:val="21141888"/>
            <w:placeholder>
              <w:docPart w:val="EA82822637B74DBF9A1BE96E00398C16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6C3F1DE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2622753E" w14:textId="73EBE317" w:rsidR="00EB38E6" w:rsidRPr="00FB2B58" w:rsidRDefault="00282F3E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Hunter McQuinn</w:t>
            </w:r>
          </w:p>
        </w:tc>
      </w:tr>
      <w:tr w:rsidR="00785540" w14:paraId="5CE08398" w14:textId="77777777" w:rsidTr="00D773CD">
        <w:sdt>
          <w:sdtPr>
            <w:alias w:val="Date:"/>
            <w:tag w:val="Date:"/>
            <w:id w:val="-2052519928"/>
            <w:placeholder>
              <w:docPart w:val="8E59540299474B079F2504637F99A528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3C8022D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0B086A3E" w14:textId="7F99F383"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282F3E">
              <w:rPr>
                <w:noProof/>
              </w:rPr>
              <w:t>October 6, 2022</w:t>
            </w:r>
            <w:r>
              <w:fldChar w:fldCharType="end"/>
            </w:r>
          </w:p>
        </w:tc>
      </w:tr>
      <w:tr w:rsidR="00785540" w14:paraId="28DEC556" w14:textId="77777777" w:rsidTr="00D773CD">
        <w:sdt>
          <w:sdtPr>
            <w:alias w:val="Re:"/>
            <w:tag w:val="Re:"/>
            <w:id w:val="-1435443775"/>
            <w:placeholder>
              <w:docPart w:val="3033D4BA1E994D5F91147B4A73AC16E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2C254B77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2DCCE7A1" w14:textId="5F1BE9A0" w:rsidR="00785540" w:rsidRPr="00FB2B58" w:rsidRDefault="00151CF5" w:rsidP="00151CF5">
            <w:pPr>
              <w:spacing w:before="28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  <w:r w:rsidR="00434573">
              <w:t xml:space="preserve"> #</w:t>
            </w:r>
            <w:r w:rsidR="00D773CD">
              <w:t xml:space="preserve"> </w:t>
            </w:r>
            <w:r w:rsidR="00282F3E">
              <w:t>2</w:t>
            </w:r>
          </w:p>
        </w:tc>
      </w:tr>
    </w:tbl>
    <w:p w14:paraId="0545306A" w14:textId="43B8D627" w:rsidR="00933B8F" w:rsidRDefault="00282F3E" w:rsidP="00D773CD">
      <w:r>
        <w:t xml:space="preserve">During this assignment I didn’t encounter any problems. The only thing I had encountered that stumped me for a moment was adding the </w:t>
      </w:r>
      <w:proofErr w:type="spellStart"/>
      <w:r>
        <w:t>lblTopic</w:t>
      </w:r>
      <w:proofErr w:type="spellEnd"/>
      <w:r>
        <w:t xml:space="preserve"> to the description label as a variable rather then a static string. I fixed this by adding a runtime concatenation, so it didn’t keep adding the text.</w:t>
      </w:r>
    </w:p>
    <w:p w14:paraId="0798E54A" w14:textId="24FC8164" w:rsidR="00282F3E" w:rsidRDefault="00282F3E" w:rsidP="00D773CD">
      <w:r>
        <w:t>This assignment took roughly an hour to complete.</w:t>
      </w:r>
    </w:p>
    <w:p w14:paraId="05FCB066" w14:textId="4A07EF14" w:rsidR="00282F3E" w:rsidRDefault="00282F3E" w:rsidP="00D773CD"/>
    <w:p w14:paraId="70A58960" w14:textId="4A64DB04" w:rsidR="00282F3E" w:rsidRDefault="00282F3E" w:rsidP="00282F3E">
      <w:pPr>
        <w:pStyle w:val="Title"/>
      </w:pPr>
      <w:r>
        <w:t>Code</w:t>
      </w:r>
    </w:p>
    <w:p w14:paraId="3AEBD359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System;</w:t>
      </w:r>
      <w:proofErr w:type="gramEnd"/>
    </w:p>
    <w:p w14:paraId="0417BF93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1E1D0D65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B97AEDC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51C1F96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2F4AC64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7F862535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84E5AE4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5101B851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4A08CCF3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4EAB51BB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McQuinnLab2</w:t>
      </w:r>
    </w:p>
    <w:p w14:paraId="1D6B4967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{</w:t>
      </w:r>
    </w:p>
    <w:p w14:paraId="37EBBF6C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public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partial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class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282F3E">
        <w:rPr>
          <w:rFonts w:ascii="Cascadia Mono" w:eastAsiaTheme="minorHAnsi" w:hAnsi="Cascadia Mono" w:cs="Cascadia Mono"/>
          <w:color w:val="2B91AF"/>
          <w:sz w:val="19"/>
          <w:szCs w:val="19"/>
          <w:highlight w:val="yellow"/>
          <w:lang w:val="en-CA"/>
        </w:rPr>
        <w:t>Form</w:t>
      </w:r>
      <w:proofErr w:type="gramStart"/>
      <w:r w:rsidRPr="00282F3E">
        <w:rPr>
          <w:rFonts w:ascii="Cascadia Mono" w:eastAsiaTheme="minorHAnsi" w:hAnsi="Cascadia Mono" w:cs="Cascadia Mono"/>
          <w:color w:val="2B91AF"/>
          <w:sz w:val="19"/>
          <w:szCs w:val="19"/>
          <w:highlight w:val="yellow"/>
          <w:lang w:val="en-CA"/>
        </w:rPr>
        <w:t>1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:</w:t>
      </w:r>
      <w:proofErr w:type="gramEnd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Form</w:t>
      </w:r>
    </w:p>
    <w:p w14:paraId="6A1B6541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38085258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&lt;summary&gt;</w:t>
      </w:r>
    </w:p>
    <w:p w14:paraId="324BCABE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Name: Hunter McQuinn</w:t>
      </w:r>
    </w:p>
    <w:p w14:paraId="20ADAD86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2022-10-06</w:t>
      </w:r>
    </w:p>
    <w:p w14:paraId="41E6A0A2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This program takes an inputted number and multiplies it by another inputted number.</w:t>
      </w:r>
    </w:p>
    <w:p w14:paraId="47AD2E1C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It also displays an image and description of the image.</w:t>
      </w:r>
    </w:p>
    <w:p w14:paraId="59CEB80B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&lt;/summary&gt;</w:t>
      </w:r>
    </w:p>
    <w:p w14:paraId="6A776FF6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public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282F3E">
        <w:rPr>
          <w:rFonts w:ascii="Cascadia Mono" w:eastAsiaTheme="minorHAnsi" w:hAnsi="Cascadia Mono" w:cs="Cascadia Mono"/>
          <w:color w:val="2B91AF"/>
          <w:sz w:val="19"/>
          <w:szCs w:val="19"/>
          <w:highlight w:val="yellow"/>
          <w:lang w:val="en-CA"/>
        </w:rPr>
        <w:t>Form1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()</w:t>
      </w:r>
    </w:p>
    <w:p w14:paraId="030F14C6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49CB2B0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3A800413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lblPicBox.Text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"My topic is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lblTopic.Text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lblPicBox.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C291A4D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FE2EE2A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2FD79434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btnExit_</w:t>
      </w:r>
      <w:proofErr w:type="gram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7C5D6BA6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6F7BA90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This button closes the program</w:t>
      </w:r>
    </w:p>
    <w:p w14:paraId="08BCF883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();</w:t>
      </w:r>
    </w:p>
    <w:p w14:paraId="54967708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B6145A6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4DB9BFAE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btnPicture_</w:t>
      </w:r>
      <w:proofErr w:type="gram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69FB4FE6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93514A7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This button displays the image</w:t>
      </w:r>
    </w:p>
    <w:p w14:paraId="34662C4D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picImage.Show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4EBE5373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lblPicBox.Hide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76943592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ED8173A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2FFE935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btnData_</w:t>
      </w:r>
      <w:proofErr w:type="gram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1EA267A1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76E4901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This displays the label and hides the image</w:t>
      </w:r>
    </w:p>
    <w:p w14:paraId="3CF38A13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picImage.Hide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6604C527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lblPicBox.Show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600C6998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573BD2CB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2D12A923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btnHide_</w:t>
      </w:r>
      <w:proofErr w:type="gram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3FEF7310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01E145D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This button hides both Data and Picture </w:t>
      </w:r>
    </w:p>
    <w:p w14:paraId="7D000EAB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lblPicBox.Hide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063FC2FD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picImage.Hide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572829F8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ADEE291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3A6957E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btnCalculate_</w:t>
      </w:r>
      <w:proofErr w:type="gram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78C1BAD1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B28DF09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This button takes the data from number and multiplies it by multiplier and puts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teh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product in answer</w:t>
      </w:r>
    </w:p>
    <w:p w14:paraId="2A012088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num1=Convert.ToInt16(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txtNumber.Text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), num2 = Convert.ToInt16(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txtMultiplier.Text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),  answer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num1*num2;</w:t>
      </w:r>
    </w:p>
    <w:p w14:paraId="0849C718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lblAnswer.Text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answer.ToString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();</w:t>
      </w:r>
    </w:p>
    <w:p w14:paraId="1167945A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4DB2EFC0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4A47549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btnReset_</w:t>
      </w:r>
      <w:proofErr w:type="gram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143457E0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71BE47F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This button resets the number multiplier and answer fields</w:t>
      </w:r>
    </w:p>
    <w:p w14:paraId="4419B7D9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txtNumber.Text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29AEE643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txtMultiplier.Text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5C4576E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lblAnswer.Text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85AEE8D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37E7E06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6B58E1D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picImage_</w:t>
      </w:r>
      <w:proofErr w:type="gram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282F3E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282F3E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7E19B185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ABC23FE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This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displayes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a message box when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teh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image is clicked</w:t>
      </w:r>
    </w:p>
    <w:p w14:paraId="5EBD97AC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"This is an image of a beautiful breakfast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burger"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"Hunter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2A707781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7A5576C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5D178F9E" w14:textId="77777777" w:rsidR="00282F3E" w:rsidRDefault="00282F3E" w:rsidP="00282F3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}</w:t>
      </w:r>
    </w:p>
    <w:p w14:paraId="1A331148" w14:textId="77777777" w:rsidR="00282F3E" w:rsidRDefault="00282F3E" w:rsidP="00282F3E"/>
    <w:sectPr w:rsidR="00282F3E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84E6" w14:textId="77777777" w:rsidR="00E459DD" w:rsidRDefault="00E459DD" w:rsidP="00785540">
      <w:pPr>
        <w:spacing w:before="0"/>
      </w:pPr>
      <w:r>
        <w:separator/>
      </w:r>
    </w:p>
  </w:endnote>
  <w:endnote w:type="continuationSeparator" w:id="0">
    <w:p w14:paraId="0E406BF6" w14:textId="77777777" w:rsidR="00E459DD" w:rsidRDefault="00E459DD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71E4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28CFBA4" w14:textId="77777777" w:rsidR="00B336C5" w:rsidRDefault="00000000">
    <w:pPr>
      <w:pStyle w:val="Footer"/>
    </w:pPr>
  </w:p>
  <w:p w14:paraId="759E84D0" w14:textId="77777777" w:rsidR="00B336C5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754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4B2AA" w14:textId="77777777" w:rsidR="00E459DD" w:rsidRDefault="00E459DD" w:rsidP="00785540">
      <w:pPr>
        <w:spacing w:before="0"/>
      </w:pPr>
      <w:r>
        <w:separator/>
      </w:r>
    </w:p>
  </w:footnote>
  <w:footnote w:type="continuationSeparator" w:id="0">
    <w:p w14:paraId="6AE649EF" w14:textId="77777777" w:rsidR="00E459DD" w:rsidRDefault="00E459DD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34971309">
    <w:abstractNumId w:val="20"/>
  </w:num>
  <w:num w:numId="2" w16cid:durableId="976229829">
    <w:abstractNumId w:val="19"/>
  </w:num>
  <w:num w:numId="3" w16cid:durableId="1968195415">
    <w:abstractNumId w:val="17"/>
  </w:num>
  <w:num w:numId="4" w16cid:durableId="1289892344">
    <w:abstractNumId w:val="9"/>
  </w:num>
  <w:num w:numId="5" w16cid:durableId="818039220">
    <w:abstractNumId w:val="7"/>
  </w:num>
  <w:num w:numId="6" w16cid:durableId="2004046879">
    <w:abstractNumId w:val="6"/>
  </w:num>
  <w:num w:numId="7" w16cid:durableId="1113674684">
    <w:abstractNumId w:val="5"/>
  </w:num>
  <w:num w:numId="8" w16cid:durableId="1362121865">
    <w:abstractNumId w:val="4"/>
  </w:num>
  <w:num w:numId="9" w16cid:durableId="884947031">
    <w:abstractNumId w:val="8"/>
  </w:num>
  <w:num w:numId="10" w16cid:durableId="823204966">
    <w:abstractNumId w:val="3"/>
  </w:num>
  <w:num w:numId="11" w16cid:durableId="617757993">
    <w:abstractNumId w:val="2"/>
  </w:num>
  <w:num w:numId="12" w16cid:durableId="1672295622">
    <w:abstractNumId w:val="1"/>
  </w:num>
  <w:num w:numId="13" w16cid:durableId="1505051281">
    <w:abstractNumId w:val="0"/>
  </w:num>
  <w:num w:numId="14" w16cid:durableId="919752730">
    <w:abstractNumId w:val="15"/>
  </w:num>
  <w:num w:numId="15" w16cid:durableId="1855849400">
    <w:abstractNumId w:val="14"/>
  </w:num>
  <w:num w:numId="16" w16cid:durableId="805124749">
    <w:abstractNumId w:val="22"/>
  </w:num>
  <w:num w:numId="17" w16cid:durableId="1695037486">
    <w:abstractNumId w:val="21"/>
  </w:num>
  <w:num w:numId="18" w16cid:durableId="1062949693">
    <w:abstractNumId w:val="16"/>
  </w:num>
  <w:num w:numId="19" w16cid:durableId="1456942887">
    <w:abstractNumId w:val="18"/>
  </w:num>
  <w:num w:numId="20" w16cid:durableId="1721007760">
    <w:abstractNumId w:val="10"/>
  </w:num>
  <w:num w:numId="21" w16cid:durableId="1222910379">
    <w:abstractNumId w:val="12"/>
  </w:num>
  <w:num w:numId="22" w16cid:durableId="7947339">
    <w:abstractNumId w:val="11"/>
  </w:num>
  <w:num w:numId="23" w16cid:durableId="1015305190">
    <w:abstractNumId w:val="13"/>
  </w:num>
  <w:num w:numId="24" w16cid:durableId="13997495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CD"/>
    <w:rsid w:val="00151CF5"/>
    <w:rsid w:val="0027674D"/>
    <w:rsid w:val="00282F3E"/>
    <w:rsid w:val="00293B83"/>
    <w:rsid w:val="00434573"/>
    <w:rsid w:val="004F3E07"/>
    <w:rsid w:val="006505A6"/>
    <w:rsid w:val="00697389"/>
    <w:rsid w:val="006A3CE7"/>
    <w:rsid w:val="00785540"/>
    <w:rsid w:val="00907CFD"/>
    <w:rsid w:val="00933B8F"/>
    <w:rsid w:val="00CE0450"/>
    <w:rsid w:val="00D773CD"/>
    <w:rsid w:val="00E05653"/>
    <w:rsid w:val="00E459DD"/>
    <w:rsid w:val="00E87284"/>
    <w:rsid w:val="00E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AF432"/>
  <w15:chartTrackingRefBased/>
  <w15:docId w15:val="{B37F97A1-203F-40B2-96F9-D0A29DE5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y.burchill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D579A7D1634177AF6BBFF4B4AD4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3A23A-5196-4F93-BCFE-741FB1610C17}"/>
      </w:docPartPr>
      <w:docPartBody>
        <w:p w:rsidR="00E13802" w:rsidRDefault="00705214">
          <w:pPr>
            <w:pStyle w:val="4ED579A7D1634177AF6BBFF4B4AD4A2D"/>
          </w:pPr>
          <w:r>
            <w:t>Memo</w:t>
          </w:r>
        </w:p>
      </w:docPartBody>
    </w:docPart>
    <w:docPart>
      <w:docPartPr>
        <w:name w:val="6CC9A23B8A1447B5A1AF064FE51B7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A469C-4553-4370-B797-3DDDEA166CEA}"/>
      </w:docPartPr>
      <w:docPartBody>
        <w:p w:rsidR="00E13802" w:rsidRDefault="00705214">
          <w:pPr>
            <w:pStyle w:val="6CC9A23B8A1447B5A1AF064FE51B7DCB"/>
          </w:pPr>
          <w:r w:rsidRPr="006F57FD">
            <w:t>To:</w:t>
          </w:r>
        </w:p>
      </w:docPartBody>
    </w:docPart>
    <w:docPart>
      <w:docPartPr>
        <w:name w:val="EA82822637B74DBF9A1BE96E00398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20046-5B3D-4894-844B-09703D6D1D91}"/>
      </w:docPartPr>
      <w:docPartBody>
        <w:p w:rsidR="00E13802" w:rsidRDefault="00705214">
          <w:pPr>
            <w:pStyle w:val="EA82822637B74DBF9A1BE96E00398C16"/>
          </w:pPr>
          <w:r w:rsidRPr="006F57FD">
            <w:t>From:</w:t>
          </w:r>
        </w:p>
      </w:docPartBody>
    </w:docPart>
    <w:docPart>
      <w:docPartPr>
        <w:name w:val="8E59540299474B079F2504637F99A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A49D-BC45-49A5-8B18-49499973044F}"/>
      </w:docPartPr>
      <w:docPartBody>
        <w:p w:rsidR="00E13802" w:rsidRDefault="00705214">
          <w:pPr>
            <w:pStyle w:val="8E59540299474B079F2504637F99A528"/>
          </w:pPr>
          <w:r w:rsidRPr="006F57FD">
            <w:t>Date:</w:t>
          </w:r>
        </w:p>
      </w:docPartBody>
    </w:docPart>
    <w:docPart>
      <w:docPartPr>
        <w:name w:val="3033D4BA1E994D5F91147B4A73AC1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F06E0-647D-4959-B2D7-3191DE687905}"/>
      </w:docPartPr>
      <w:docPartBody>
        <w:p w:rsidR="00E13802" w:rsidRDefault="00705214">
          <w:pPr>
            <w:pStyle w:val="3033D4BA1E994D5F91147B4A73AC16EB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14"/>
    <w:rsid w:val="00422D4D"/>
    <w:rsid w:val="0050751B"/>
    <w:rsid w:val="00705214"/>
    <w:rsid w:val="00796ECF"/>
    <w:rsid w:val="008C2217"/>
    <w:rsid w:val="00E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D579A7D1634177AF6BBFF4B4AD4A2D">
    <w:name w:val="4ED579A7D1634177AF6BBFF4B4AD4A2D"/>
  </w:style>
  <w:style w:type="paragraph" w:customStyle="1" w:styleId="6CC9A23B8A1447B5A1AF064FE51B7DCB">
    <w:name w:val="6CC9A23B8A1447B5A1AF064FE51B7DCB"/>
  </w:style>
  <w:style w:type="paragraph" w:customStyle="1" w:styleId="EA82822637B74DBF9A1BE96E00398C16">
    <w:name w:val="EA82822637B74DBF9A1BE96E00398C16"/>
  </w:style>
  <w:style w:type="paragraph" w:customStyle="1" w:styleId="6A196ACF25474A2992F2295499704F0E">
    <w:name w:val="6A196ACF25474A2992F2295499704F0E"/>
  </w:style>
  <w:style w:type="paragraph" w:customStyle="1" w:styleId="8E59540299474B079F2504637F99A528">
    <w:name w:val="8E59540299474B079F2504637F99A528"/>
  </w:style>
  <w:style w:type="paragraph" w:customStyle="1" w:styleId="3033D4BA1E994D5F91147B4A73AC16EB">
    <w:name w:val="3033D4BA1E994D5F91147B4A73AC1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</Template>
  <TotalTime>8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Burchill, Cathy (NBCC - Saint John)</dc:creator>
  <cp:keywords/>
  <dc:description/>
  <cp:lastModifiedBy>McQuinn, Hunter</cp:lastModifiedBy>
  <cp:revision>2</cp:revision>
  <dcterms:created xsi:type="dcterms:W3CDTF">2022-10-07T00:27:00Z</dcterms:created>
  <dcterms:modified xsi:type="dcterms:W3CDTF">2022-10-07T00:27:00Z</dcterms:modified>
</cp:coreProperties>
</file>